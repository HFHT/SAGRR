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B3" w:rsidRPr="00941061" w:rsidRDefault="00C636B3" w:rsidP="00941061">
      <w:pPr>
        <w:jc w:val="center"/>
        <w:rPr>
          <w:sz w:val="32"/>
          <w:szCs w:val="32"/>
        </w:rPr>
      </w:pPr>
      <w:r w:rsidRPr="00941061">
        <w:rPr>
          <w:sz w:val="32"/>
          <w:szCs w:val="32"/>
        </w:rPr>
        <w:t>SAGRR  FAMILY REACTIVATION INFORMATION</w:t>
      </w:r>
    </w:p>
    <w:p w:rsidR="00C636B3" w:rsidRDefault="00C636B3"/>
    <w:p w:rsidR="00C636B3" w:rsidRDefault="00C636B3" w:rsidP="00941061">
      <w:r>
        <w:t>(Note, we must have a SAGRR application on all families, prior application is fine, but must be SAGRR)</w:t>
      </w:r>
    </w:p>
    <w:p w:rsidR="00C636B3" w:rsidRDefault="00C636B3"/>
    <w:p w:rsidR="00C636B3" w:rsidRDefault="00C636B3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    Josselyn, Deb</w:t>
      </w:r>
      <w:r>
        <w:tab/>
      </w:r>
      <w:r>
        <w:tab/>
      </w:r>
      <w:r>
        <w:tab/>
      </w:r>
      <w:r>
        <w:tab/>
      </w:r>
    </w:p>
    <w:p w:rsidR="00C636B3" w:rsidRDefault="00C636B3"/>
    <w:p w:rsidR="00C636B3" w:rsidRPr="00941061" w:rsidRDefault="00C636B3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 11/28/2010</w:t>
      </w:r>
      <w:r w:rsidRPr="00941061">
        <w:rPr>
          <w:b/>
          <w:bCs/>
        </w:rPr>
        <w:tab/>
      </w:r>
    </w:p>
    <w:p w:rsidR="00C636B3" w:rsidRDefault="00C636B3"/>
    <w:p w:rsidR="00C636B3" w:rsidRDefault="00C636B3">
      <w:r w:rsidRPr="00941061">
        <w:rPr>
          <w:b/>
          <w:bCs/>
        </w:rPr>
        <w:t>Reactivation is to</w:t>
      </w:r>
      <w:r>
        <w:t>:</w:t>
      </w:r>
    </w:p>
    <w:p w:rsidR="00C636B3" w:rsidRDefault="00C636B3" w:rsidP="00941061">
      <w:pPr>
        <w:tabs>
          <w:tab w:val="left" w:pos="720"/>
          <w:tab w:val="left" w:pos="2880"/>
        </w:tabs>
      </w:pPr>
      <w:r>
        <w:tab/>
        <w:t>Adopt Only x</w:t>
      </w:r>
      <w:r>
        <w:tab/>
      </w:r>
    </w:p>
    <w:p w:rsidR="00C636B3" w:rsidRDefault="00C636B3" w:rsidP="00941061">
      <w:pPr>
        <w:tabs>
          <w:tab w:val="left" w:pos="720"/>
          <w:tab w:val="left" w:pos="2880"/>
        </w:tabs>
      </w:pPr>
      <w:r>
        <w:tab/>
        <w:t>Foster Only</w:t>
      </w:r>
    </w:p>
    <w:p w:rsidR="00C636B3" w:rsidRDefault="00C636B3" w:rsidP="00941061">
      <w:pPr>
        <w:tabs>
          <w:tab w:val="left" w:pos="720"/>
          <w:tab w:val="left" w:pos="2880"/>
        </w:tabs>
      </w:pPr>
      <w:r>
        <w:tab/>
        <w:t>Adopt and Foster</w:t>
      </w:r>
    </w:p>
    <w:p w:rsidR="00C636B3" w:rsidRDefault="00C636B3" w:rsidP="00941061">
      <w:pPr>
        <w:tabs>
          <w:tab w:val="left" w:pos="720"/>
          <w:tab w:val="left" w:pos="2880"/>
        </w:tabs>
      </w:pPr>
    </w:p>
    <w:p w:rsidR="00C636B3" w:rsidRPr="00941061" w:rsidRDefault="00C636B3" w:rsidP="0094106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Golden:</w:t>
      </w:r>
      <w:r>
        <w:rPr>
          <w:b/>
          <w:bCs/>
        </w:rPr>
        <w:t xml:space="preserve">  not a puppy, not too old, probably about 4 to 7, M or F, companion</w:t>
      </w:r>
    </w:p>
    <w:p w:rsidR="00C636B3" w:rsidRDefault="00C636B3"/>
    <w:p w:rsidR="00C636B3" w:rsidRPr="00941061" w:rsidRDefault="00C636B3">
      <w:pPr>
        <w:rPr>
          <w:b/>
          <w:bCs/>
        </w:rPr>
      </w:pPr>
      <w:r w:rsidRPr="00941061">
        <w:rPr>
          <w:b/>
          <w:bCs/>
        </w:rPr>
        <w:t xml:space="preserve">Is current residence same as originally approved   </w:t>
      </w:r>
    </w:p>
    <w:p w:rsidR="00C636B3" w:rsidRDefault="00C636B3">
      <w:r>
        <w:tab/>
        <w:t>Yes  x</w:t>
      </w:r>
    </w:p>
    <w:p w:rsidR="00C636B3" w:rsidRDefault="00C636B3">
      <w:r>
        <w:tab/>
        <w:t>No – If no, new home visit should be done.</w:t>
      </w:r>
    </w:p>
    <w:p w:rsidR="00C636B3" w:rsidRDefault="00C636B3"/>
    <w:p w:rsidR="00C636B3" w:rsidRDefault="00C636B3">
      <w:r w:rsidRPr="00941061">
        <w:rPr>
          <w:b/>
          <w:bCs/>
        </w:rPr>
        <w:t>Changes to Residence</w:t>
      </w:r>
      <w:r>
        <w:t>:   no</w:t>
      </w:r>
    </w:p>
    <w:p w:rsidR="00C636B3" w:rsidRDefault="00C636B3" w:rsidP="00941061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 xml:space="preserve">:  A job change for Deb, but work hours are the same.  </w:t>
      </w:r>
      <w:smartTag w:uri="urn:schemas-microsoft-com:office:smarttags" w:element="place">
        <w:smartTag w:uri="urn:schemas-microsoft-com:office:smarttags" w:element="City">
          <w:r>
            <w:t>Gary</w:t>
          </w:r>
        </w:smartTag>
      </w:smartTag>
      <w:r>
        <w:t xml:space="preserve"> is moving to a different place about 2 miles away.   He is retired.  They will take care of each other’s dogs  when the other one is away.</w:t>
      </w:r>
    </w:p>
    <w:p w:rsidR="00C636B3" w:rsidRDefault="00C636B3" w:rsidP="00941061">
      <w:pPr>
        <w:tabs>
          <w:tab w:val="left" w:pos="720"/>
        </w:tabs>
      </w:pPr>
      <w:r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etc.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 xml:space="preserve">:  Tanner-- the Golden-7, and the Samoyed-6, and the 16 yr old  are going with </w:t>
      </w:r>
      <w:smartTag w:uri="urn:schemas-microsoft-com:office:smarttags" w:element="place">
        <w:smartTag w:uri="urn:schemas-microsoft-com:office:smarttags" w:element="City">
          <w:r>
            <w:t>Gary</w:t>
          </w:r>
        </w:smartTag>
      </w:smartTag>
      <w:r>
        <w:t>.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</w:pPr>
      <w:r>
        <w:tab/>
        <w:t>Please confirm what cats reside in the home, and how are they with dogs?   No cats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</w:pPr>
      <w:r>
        <w:tab/>
        <w:t>Any other pets or livestock at this residence?    No other pets</w:t>
      </w:r>
    </w:p>
    <w:p w:rsidR="00C636B3" w:rsidRDefault="00C636B3" w:rsidP="00941061">
      <w:pPr>
        <w:tabs>
          <w:tab w:val="left" w:pos="720"/>
        </w:tabs>
      </w:pPr>
    </w:p>
    <w:p w:rsidR="00C636B3" w:rsidRDefault="00C636B3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 Deb walks about 2 miles a day.  Would like an energetic companion to walk with her.   </w:t>
      </w:r>
    </w:p>
    <w:p w:rsidR="00C636B3" w:rsidRDefault="00C636B3" w:rsidP="00941061">
      <w:pPr>
        <w:tabs>
          <w:tab w:val="left" w:pos="720"/>
        </w:tabs>
        <w:rPr>
          <w:b/>
          <w:bCs/>
        </w:rPr>
      </w:pPr>
    </w:p>
    <w:p w:rsidR="00C636B3" w:rsidRDefault="00C636B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 Gary Blomstrom</w:t>
      </w:r>
    </w:p>
    <w:p w:rsidR="00C636B3" w:rsidRDefault="00C636B3" w:rsidP="00941061">
      <w:pPr>
        <w:tabs>
          <w:tab w:val="left" w:pos="720"/>
        </w:tabs>
        <w:rPr>
          <w:b/>
          <w:bCs/>
        </w:rPr>
      </w:pPr>
    </w:p>
    <w:p w:rsidR="00C636B3" w:rsidRDefault="00C636B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_2/18/2013________, </w:t>
      </w:r>
    </w:p>
    <w:p w:rsidR="00C636B3" w:rsidRDefault="00C636B3" w:rsidP="00941061">
      <w:pPr>
        <w:tabs>
          <w:tab w:val="left" w:pos="720"/>
        </w:tabs>
        <w:rPr>
          <w:b/>
          <w:bCs/>
        </w:rPr>
      </w:pPr>
    </w:p>
    <w:p w:rsidR="00C636B3" w:rsidRDefault="00C636B3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by __RuthAnn Sorem_______________________________________</w:t>
      </w:r>
    </w:p>
    <w:p w:rsidR="00C636B3" w:rsidRDefault="00C636B3" w:rsidP="00941061">
      <w:pPr>
        <w:tabs>
          <w:tab w:val="left" w:pos="720"/>
        </w:tabs>
        <w:rPr>
          <w:b/>
          <w:bCs/>
        </w:rPr>
      </w:pPr>
    </w:p>
    <w:p w:rsidR="00C636B3" w:rsidRPr="00E433B5" w:rsidRDefault="00C636B3" w:rsidP="00941061">
      <w:pPr>
        <w:tabs>
          <w:tab w:val="left" w:pos="720"/>
        </w:tabs>
        <w:rPr>
          <w:b/>
          <w:bCs/>
        </w:rPr>
      </w:pPr>
    </w:p>
    <w:p w:rsidR="00C636B3" w:rsidRPr="00E433B5" w:rsidRDefault="00C636B3" w:rsidP="00941061">
      <w:pPr>
        <w:tabs>
          <w:tab w:val="left" w:pos="720"/>
        </w:tabs>
        <w:rPr>
          <w:b/>
          <w:bCs/>
        </w:rPr>
      </w:pPr>
    </w:p>
    <w:sectPr w:rsidR="00C636B3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1061"/>
    <w:rsid w:val="00100D3B"/>
    <w:rsid w:val="0023463E"/>
    <w:rsid w:val="002841C7"/>
    <w:rsid w:val="0031590B"/>
    <w:rsid w:val="0067124B"/>
    <w:rsid w:val="00725C38"/>
    <w:rsid w:val="00867F82"/>
    <w:rsid w:val="00890F85"/>
    <w:rsid w:val="008A0BDF"/>
    <w:rsid w:val="00941061"/>
    <w:rsid w:val="00AB1BA9"/>
    <w:rsid w:val="00B23AB6"/>
    <w:rsid w:val="00BD23B0"/>
    <w:rsid w:val="00C636B3"/>
    <w:rsid w:val="00E433B5"/>
    <w:rsid w:val="00ED3313"/>
    <w:rsid w:val="00EF46FF"/>
    <w:rsid w:val="00F6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110</TotalTime>
  <Pages>2</Pages>
  <Words>278</Words>
  <Characters>1585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subject/>
  <dc:creator>MeanMomma</dc:creator>
  <cp:keywords/>
  <dc:description/>
  <cp:lastModifiedBy>Sorem</cp:lastModifiedBy>
  <cp:revision>2</cp:revision>
  <dcterms:created xsi:type="dcterms:W3CDTF">2013-02-19T03:05:00Z</dcterms:created>
  <dcterms:modified xsi:type="dcterms:W3CDTF">2013-02-19T03:05:00Z</dcterms:modified>
</cp:coreProperties>
</file>