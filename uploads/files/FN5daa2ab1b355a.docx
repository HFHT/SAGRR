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73" w:rsidRPr="00941061" w:rsidRDefault="004A1273" w:rsidP="00941061">
      <w:pPr>
        <w:jc w:val="center"/>
        <w:rPr>
          <w:sz w:val="32"/>
          <w:szCs w:val="32"/>
        </w:rPr>
      </w:pPr>
      <w:r w:rsidRPr="00941061">
        <w:rPr>
          <w:sz w:val="32"/>
          <w:szCs w:val="32"/>
        </w:rPr>
        <w:t>SAGRR  FAMILY REACTIVATION INFORMATION</w:t>
      </w:r>
    </w:p>
    <w:p w:rsidR="004A1273" w:rsidRDefault="004A1273"/>
    <w:p w:rsidR="004A1273" w:rsidRDefault="004A1273" w:rsidP="00941061">
      <w:r>
        <w:t>(Note, we must have a SAGRR application on all families, prior application is fine, but must be SAGRR)</w:t>
      </w:r>
    </w:p>
    <w:p w:rsidR="004A1273" w:rsidRDefault="004A1273"/>
    <w:p w:rsidR="004A1273" w:rsidRDefault="004A1273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>
        <w:tab/>
        <w:t>Spaeth, Jan &amp; Paul</w:t>
      </w:r>
      <w:r>
        <w:tab/>
      </w:r>
      <w:r>
        <w:tab/>
      </w:r>
    </w:p>
    <w:p w:rsidR="004A1273" w:rsidRDefault="004A1273"/>
    <w:p w:rsidR="004A1273" w:rsidRPr="00941061" w:rsidRDefault="004A1273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Pr="00941061">
        <w:rPr>
          <w:b/>
          <w:bCs/>
        </w:rPr>
        <w:tab/>
      </w:r>
    </w:p>
    <w:p w:rsidR="004A1273" w:rsidRDefault="004A1273"/>
    <w:p w:rsidR="004A1273" w:rsidRDefault="004A1273">
      <w:r w:rsidRPr="00941061">
        <w:rPr>
          <w:b/>
          <w:bCs/>
        </w:rPr>
        <w:t>Reactivation is to</w:t>
      </w:r>
      <w:r>
        <w:t>:</w:t>
      </w:r>
    </w:p>
    <w:p w:rsidR="004A1273" w:rsidRDefault="004A1273" w:rsidP="00941061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4A1273" w:rsidRDefault="004A1273" w:rsidP="00941061">
      <w:pPr>
        <w:tabs>
          <w:tab w:val="left" w:pos="720"/>
          <w:tab w:val="left" w:pos="2880"/>
        </w:tabs>
      </w:pPr>
      <w:r>
        <w:tab/>
        <w:t>Foster Only</w:t>
      </w:r>
    </w:p>
    <w:p w:rsidR="004A1273" w:rsidRDefault="004A1273" w:rsidP="00941061">
      <w:pPr>
        <w:tabs>
          <w:tab w:val="left" w:pos="720"/>
          <w:tab w:val="left" w:pos="2880"/>
        </w:tabs>
      </w:pPr>
      <w:r>
        <w:tab/>
        <w:t>Adopt and Foster xxxxxxx</w:t>
      </w:r>
    </w:p>
    <w:p w:rsidR="004A1273" w:rsidRDefault="004A1273" w:rsidP="00941061">
      <w:pPr>
        <w:tabs>
          <w:tab w:val="left" w:pos="720"/>
          <w:tab w:val="left" w:pos="2880"/>
        </w:tabs>
      </w:pPr>
    </w:p>
    <w:p w:rsidR="004A1273" w:rsidRPr="00941061" w:rsidRDefault="004A1273" w:rsidP="00941061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Golden:</w:t>
      </w:r>
      <w:r>
        <w:rPr>
          <w:b/>
          <w:bCs/>
        </w:rPr>
        <w:t xml:space="preserve"> 2-6 yr female, blonde if possible but not a big deal</w:t>
      </w:r>
    </w:p>
    <w:p w:rsidR="004A1273" w:rsidRDefault="004A1273"/>
    <w:p w:rsidR="004A1273" w:rsidRPr="00941061" w:rsidRDefault="004A1273">
      <w:pPr>
        <w:rPr>
          <w:b/>
          <w:bCs/>
        </w:rPr>
      </w:pPr>
      <w:r w:rsidRPr="00941061">
        <w:rPr>
          <w:b/>
          <w:bCs/>
        </w:rPr>
        <w:t xml:space="preserve">Is current residence same as originally approved   </w:t>
      </w:r>
    </w:p>
    <w:p w:rsidR="004A1273" w:rsidRDefault="004A1273">
      <w:r>
        <w:tab/>
        <w:t>Yes xxxxxxx</w:t>
      </w:r>
    </w:p>
    <w:p w:rsidR="004A1273" w:rsidRDefault="004A1273">
      <w:r>
        <w:tab/>
        <w:t>No – If no, new home visit should be done.</w:t>
      </w:r>
    </w:p>
    <w:p w:rsidR="004A1273" w:rsidRDefault="004A1273"/>
    <w:p w:rsidR="004A1273" w:rsidRDefault="004A1273">
      <w:r w:rsidRPr="00941061">
        <w:rPr>
          <w:b/>
          <w:bCs/>
        </w:rPr>
        <w:t>Changes to Residence</w:t>
      </w:r>
      <w:r>
        <w:t xml:space="preserve">:  </w:t>
      </w:r>
    </w:p>
    <w:p w:rsidR="004A1273" w:rsidRDefault="004A1273" w:rsidP="00941061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out?  None</w:t>
      </w:r>
    </w:p>
    <w:p w:rsidR="004A1273" w:rsidRDefault="004A1273" w:rsidP="00941061">
      <w:pPr>
        <w:tabs>
          <w:tab w:val="left" w:pos="720"/>
        </w:tabs>
      </w:pPr>
    </w:p>
    <w:p w:rsidR="004A1273" w:rsidRDefault="004A1273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4A1273" w:rsidRDefault="004A1273" w:rsidP="00941061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>Any changes in family availability  -- i.e., new work hours, retired now, etc.  None</w:t>
      </w:r>
    </w:p>
    <w:p w:rsidR="004A1273" w:rsidRDefault="004A1273" w:rsidP="00941061">
      <w:pPr>
        <w:tabs>
          <w:tab w:val="left" w:pos="720"/>
        </w:tabs>
      </w:pPr>
    </w:p>
    <w:p w:rsidR="004A1273" w:rsidRDefault="004A1273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4A1273" w:rsidRDefault="004A1273" w:rsidP="00941061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4A1273" w:rsidRDefault="004A1273" w:rsidP="00941061">
      <w:pPr>
        <w:tabs>
          <w:tab w:val="left" w:pos="720"/>
        </w:tabs>
      </w:pPr>
    </w:p>
    <w:p w:rsidR="004A1273" w:rsidRDefault="004A1273" w:rsidP="00941061">
      <w:pPr>
        <w:tabs>
          <w:tab w:val="left" w:pos="720"/>
        </w:tabs>
      </w:pPr>
      <w:r>
        <w:t>Calvin a 4 yr old golden male, better with females, playful, has been carefully socialized after early incident when he was transported to this house and does ok with other dogs now</w:t>
      </w:r>
    </w:p>
    <w:p w:rsidR="004A1273" w:rsidRDefault="004A1273" w:rsidP="00941061">
      <w:pPr>
        <w:tabs>
          <w:tab w:val="left" w:pos="720"/>
        </w:tabs>
      </w:pPr>
    </w:p>
    <w:p w:rsidR="004A1273" w:rsidRDefault="004A1273" w:rsidP="00941061">
      <w:pPr>
        <w:tabs>
          <w:tab w:val="left" w:pos="720"/>
        </w:tabs>
      </w:pPr>
      <w:r>
        <w:tab/>
        <w:t>Please confirm what cats reside in the home, and how are they with dogs?  none</w:t>
      </w:r>
    </w:p>
    <w:p w:rsidR="004A1273" w:rsidRDefault="004A1273" w:rsidP="00941061">
      <w:pPr>
        <w:tabs>
          <w:tab w:val="left" w:pos="720"/>
        </w:tabs>
      </w:pPr>
    </w:p>
    <w:p w:rsidR="004A1273" w:rsidRDefault="004A1273" w:rsidP="00941061">
      <w:pPr>
        <w:tabs>
          <w:tab w:val="left" w:pos="720"/>
        </w:tabs>
      </w:pPr>
      <w:r>
        <w:tab/>
        <w:t>Any other pets or livestock at this residence?</w:t>
      </w:r>
    </w:p>
    <w:p w:rsidR="004A1273" w:rsidRDefault="004A1273" w:rsidP="00941061">
      <w:pPr>
        <w:tabs>
          <w:tab w:val="left" w:pos="720"/>
        </w:tabs>
      </w:pPr>
      <w:r>
        <w:t>None</w:t>
      </w:r>
    </w:p>
    <w:p w:rsidR="004A1273" w:rsidRDefault="004A1273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nope</w:t>
      </w:r>
    </w:p>
    <w:p w:rsidR="004A1273" w:rsidRDefault="004A1273" w:rsidP="00941061">
      <w:pPr>
        <w:tabs>
          <w:tab w:val="left" w:pos="720"/>
        </w:tabs>
        <w:rPr>
          <w:b/>
          <w:bCs/>
        </w:rPr>
      </w:pPr>
    </w:p>
    <w:p w:rsidR="004A1273" w:rsidRDefault="004A127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</w:p>
    <w:p w:rsidR="004A1273" w:rsidRDefault="004A1273" w:rsidP="00941061">
      <w:pPr>
        <w:tabs>
          <w:tab w:val="left" w:pos="720"/>
        </w:tabs>
        <w:rPr>
          <w:b/>
          <w:bCs/>
        </w:rPr>
      </w:pPr>
    </w:p>
    <w:p w:rsidR="004A1273" w:rsidRDefault="004A127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_____April 30_____, 2013, </w:t>
      </w:r>
    </w:p>
    <w:p w:rsidR="004A1273" w:rsidRDefault="004A1273" w:rsidP="00941061">
      <w:pPr>
        <w:tabs>
          <w:tab w:val="left" w:pos="720"/>
        </w:tabs>
        <w:rPr>
          <w:b/>
          <w:bCs/>
        </w:rPr>
      </w:pPr>
    </w:p>
    <w:p w:rsidR="004A1273" w:rsidRDefault="004A127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__________Joyce Sanford_______________________________</w:t>
      </w:r>
    </w:p>
    <w:p w:rsidR="004A1273" w:rsidRDefault="004A1273" w:rsidP="00941061">
      <w:pPr>
        <w:tabs>
          <w:tab w:val="left" w:pos="720"/>
        </w:tabs>
        <w:rPr>
          <w:b/>
          <w:bCs/>
        </w:rPr>
      </w:pPr>
    </w:p>
    <w:p w:rsidR="004A1273" w:rsidRPr="00E433B5" w:rsidRDefault="004A1273" w:rsidP="00941061">
      <w:pPr>
        <w:tabs>
          <w:tab w:val="left" w:pos="720"/>
        </w:tabs>
        <w:rPr>
          <w:b/>
          <w:bCs/>
        </w:rPr>
      </w:pPr>
    </w:p>
    <w:p w:rsidR="004A1273" w:rsidRPr="00E433B5" w:rsidRDefault="004A1273" w:rsidP="00941061">
      <w:pPr>
        <w:tabs>
          <w:tab w:val="left" w:pos="720"/>
        </w:tabs>
        <w:rPr>
          <w:b/>
          <w:bCs/>
        </w:rPr>
      </w:pPr>
    </w:p>
    <w:sectPr w:rsidR="004A1273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1061"/>
    <w:rsid w:val="00100D3B"/>
    <w:rsid w:val="00206F38"/>
    <w:rsid w:val="0023463E"/>
    <w:rsid w:val="0031590B"/>
    <w:rsid w:val="004A1273"/>
    <w:rsid w:val="0067124B"/>
    <w:rsid w:val="006E537D"/>
    <w:rsid w:val="0070006A"/>
    <w:rsid w:val="007C3E1B"/>
    <w:rsid w:val="008A0BDF"/>
    <w:rsid w:val="00941061"/>
    <w:rsid w:val="00A265D5"/>
    <w:rsid w:val="00BD23B0"/>
    <w:rsid w:val="00DF53D0"/>
    <w:rsid w:val="00E433B5"/>
    <w:rsid w:val="00ED3313"/>
    <w:rsid w:val="00F4543A"/>
    <w:rsid w:val="00F6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3B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245</Words>
  <Characters>1402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subject/>
  <dc:creator>MeanMomma</dc:creator>
  <cp:keywords/>
  <dc:description/>
  <cp:lastModifiedBy>Susan</cp:lastModifiedBy>
  <cp:revision>2</cp:revision>
  <dcterms:created xsi:type="dcterms:W3CDTF">2013-04-30T19:55:00Z</dcterms:created>
  <dcterms:modified xsi:type="dcterms:W3CDTF">2013-04-30T19:55:00Z</dcterms:modified>
</cp:coreProperties>
</file>