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77" w:rsidRDefault="008D3ADC">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75pt;height:75.75pt;visibility:visible">
            <v:imagedata r:id="rId7" o:title="SAGRR-Logo"/>
          </v:shape>
        </w:pict>
      </w:r>
    </w:p>
    <w:p w:rsidR="00070077" w:rsidRDefault="00417EB5">
      <w:pPr>
        <w:pStyle w:val="NoSpacing"/>
        <w:jc w:val="center"/>
        <w:rPr>
          <w:b/>
        </w:rPr>
      </w:pPr>
      <w:r>
        <w:rPr>
          <w:b/>
        </w:rPr>
        <w:t>SOUTHERN ARIZONA GOLDEN RETRIEVER RESCUE</w:t>
      </w:r>
    </w:p>
    <w:p w:rsidR="00070077" w:rsidRDefault="00417EB5">
      <w:pPr>
        <w:jc w:val="center"/>
        <w:rPr>
          <w:b/>
          <w:u w:val="single"/>
        </w:rPr>
      </w:pPr>
      <w:r>
        <w:rPr>
          <w:b/>
          <w:u w:val="single"/>
        </w:rPr>
        <w:t>REPORT OF HOME VISIT OF POTENTIAL FOSTER/ADOPTER</w:t>
      </w:r>
    </w:p>
    <w:p w:rsidR="00070077" w:rsidRDefault="00417EB5">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070077" w:rsidRDefault="00070077">
      <w:pPr>
        <w:pStyle w:val="NoSpacing"/>
      </w:pPr>
    </w:p>
    <w:p w:rsidR="00070077" w:rsidRDefault="00417EB5">
      <w:pPr>
        <w:pStyle w:val="NoSpacing"/>
      </w:pPr>
      <w:r>
        <w:t>Please save this form on your computer with the Applicant's name and then email it to:  GHET@sagrr.org</w:t>
      </w:r>
    </w:p>
    <w:p w:rsidR="00070077" w:rsidRDefault="00070077">
      <w:pPr>
        <w:pStyle w:val="NoSpacing"/>
      </w:pPr>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070077" w:rsidRDefault="00417EB5">
      <w:pPr>
        <w:pStyle w:val="NoSpacing"/>
      </w:pPr>
      <w:r>
        <w:rPr>
          <w:b/>
          <w:bCs/>
        </w:rPr>
        <w:t>DATE</w:t>
      </w:r>
      <w:r>
        <w:t xml:space="preserve">: </w:t>
      </w:r>
      <w:r>
        <w:fldChar w:fldCharType="begin">
          <w:ffData>
            <w:name w:val="Text1"/>
            <w:enabled w:val="0"/>
            <w:calcOnExit w:val="0"/>
            <w:textInput>
              <w:type w:val="currentDate"/>
            </w:textInput>
          </w:ffData>
        </w:fldChar>
      </w:r>
      <w:bookmarkStart w:id="0" w:name="Text1"/>
      <w:r>
        <w:instrText xml:space="preserve"> FORMTEXT </w:instrText>
      </w:r>
      <w:fldSimple w:instr=" DATE  ">
        <w:r w:rsidR="006F50FB">
          <w:rPr>
            <w:noProof/>
          </w:rPr>
          <w:instrText>9/21/2014</w:instrText>
        </w:r>
      </w:fldSimple>
      <w:r>
        <w:fldChar w:fldCharType="separate"/>
      </w:r>
      <w:r w:rsidR="00A371C6">
        <w:rPr>
          <w:noProof/>
        </w:rPr>
        <w:t>9/21/2014</w:t>
      </w:r>
      <w:r>
        <w:fldChar w:fldCharType="end"/>
      </w:r>
      <w:bookmarkEnd w:id="0"/>
      <w:r>
        <w:t xml:space="preserve"> </w:t>
      </w:r>
    </w:p>
    <w:p w:rsidR="00070077" w:rsidRDefault="00070077">
      <w:pPr>
        <w:pStyle w:val="NoSpacing"/>
      </w:pPr>
    </w:p>
    <w:p w:rsidR="00070077" w:rsidRDefault="00417EB5">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A371C6">
        <w:rPr>
          <w:noProof/>
        </w:rPr>
        <w:t>Ann Wyland</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A371C6">
        <w:rPr>
          <w:noProof/>
        </w:rPr>
        <w:t>520-648-0655</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A371C6">
        <w:rPr>
          <w:noProof/>
        </w:rPr>
        <w:t>acwyland@aol.com</w:t>
      </w:r>
      <w:r>
        <w:fldChar w:fldCharType="end"/>
      </w:r>
      <w:bookmarkEnd w:id="3"/>
    </w:p>
    <w:p w:rsidR="00070077" w:rsidRDefault="00070077">
      <w:pPr>
        <w:pStyle w:val="NoSpacing"/>
      </w:pPr>
    </w:p>
    <w:p w:rsidR="00070077" w:rsidRDefault="00417EB5">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rsidR="008D3ADC">
        <w:fldChar w:fldCharType="separate"/>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rsidR="008D3ADC">
        <w:fldChar w:fldCharType="separate"/>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rsidR="008D3ADC">
        <w:fldChar w:fldCharType="separate"/>
      </w:r>
      <w:r>
        <w:fldChar w:fldCharType="end"/>
      </w:r>
      <w:bookmarkEnd w:id="6"/>
    </w:p>
    <w:p w:rsidR="00070077" w:rsidRDefault="00417EB5">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rsidR="008D3ADC">
        <w:fldChar w:fldCharType="separate"/>
      </w:r>
      <w:r>
        <w:fldChar w:fldCharType="end"/>
      </w:r>
      <w:bookmarkEnd w:id="7"/>
      <w:r>
        <w:t xml:space="preserve">  RENTS OR LEASES HOME</w:t>
      </w:r>
      <w:r>
        <w:fldChar w:fldCharType="begin">
          <w:ffData>
            <w:name w:val="Check25"/>
            <w:enabled/>
            <w:calcOnExit w:val="0"/>
            <w:checkBox>
              <w:sizeAuto/>
              <w:default w:val="0"/>
            </w:checkBox>
          </w:ffData>
        </w:fldChar>
      </w:r>
      <w:bookmarkStart w:id="8" w:name="Check25"/>
      <w:r>
        <w:instrText xml:space="preserve"> FORMCHECKBOX </w:instrText>
      </w:r>
      <w:r w:rsidR="008D3ADC">
        <w:fldChar w:fldCharType="separate"/>
      </w:r>
      <w:r>
        <w:fldChar w:fldCharType="end"/>
      </w:r>
      <w:bookmarkEnd w:id="8"/>
      <w:r>
        <w:t xml:space="preserve">  (Obtain copy of Landlord approval for large breed dog; family will not be approved until this document has been received)</w:t>
      </w:r>
    </w:p>
    <w:p w:rsidR="00070077" w:rsidRDefault="00070077">
      <w:pPr>
        <w:pStyle w:val="NoSpacing"/>
        <w:rPr>
          <w:b/>
          <w:bCs/>
        </w:rPr>
      </w:pPr>
    </w:p>
    <w:p w:rsidR="00070077" w:rsidRDefault="00417EB5">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A371C6">
        <w:rPr>
          <w:noProof/>
        </w:rPr>
        <w:t>Bryan &amp; Joy Hopper</w:t>
      </w:r>
      <w:r>
        <w:fldChar w:fldCharType="end"/>
      </w:r>
      <w:bookmarkEnd w:id="9"/>
    </w:p>
    <w:p w:rsidR="00070077" w:rsidRDefault="00417EB5">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A371C6">
        <w:rPr>
          <w:noProof/>
        </w:rPr>
        <w:t>250 E. Via Puente Lindo</w:t>
      </w:r>
      <w:r>
        <w:fldChar w:fldCharType="end"/>
      </w:r>
      <w:bookmarkEnd w:id="10"/>
    </w:p>
    <w:p w:rsidR="00070077" w:rsidRDefault="00417EB5">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A371C6">
        <w:rPr>
          <w:noProof/>
        </w:rPr>
        <w:t>La Villita Rd &amp; Sahuarita Rd</w:t>
      </w:r>
      <w:r>
        <w:fldChar w:fldCharType="end"/>
      </w:r>
      <w:bookmarkEnd w:id="11"/>
    </w:p>
    <w:p w:rsidR="00070077" w:rsidRDefault="00417EB5">
      <w:pPr>
        <w:pStyle w:val="NoSpacing"/>
      </w:pPr>
      <w:r>
        <w:rPr>
          <w:b/>
          <w:bCs/>
        </w:rPr>
        <w:t>CITY,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A371C6">
        <w:rPr>
          <w:noProof/>
        </w:rPr>
        <w:t>Sahuarita</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A371C6">
        <w:rPr>
          <w:noProof/>
        </w:rPr>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A371C6">
        <w:rPr>
          <w:noProof/>
        </w:rPr>
        <w:t>85629</w:t>
      </w:r>
      <w:r>
        <w:fldChar w:fldCharType="end"/>
      </w:r>
      <w:bookmarkEnd w:id="14"/>
    </w:p>
    <w:p w:rsidR="00070077" w:rsidRDefault="00070077">
      <w:pPr>
        <w:pStyle w:val="NoSpacing"/>
      </w:pPr>
    </w:p>
    <w:p w:rsidR="00070077" w:rsidRDefault="00417EB5">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A371C6">
        <w:rPr>
          <w:noProof/>
        </w:rPr>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A371C6">
        <w:rPr>
          <w:noProof/>
        </w:rPr>
        <w:t>867</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A371C6">
        <w:rPr>
          <w:noProof/>
        </w:rPr>
        <w:t>8376</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A371C6">
        <w:rPr>
          <w:noProof/>
        </w:rPr>
        <w:t>325</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A371C6">
        <w:rPr>
          <w:noProof/>
        </w:rPr>
        <w:t>650</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A371C6">
        <w:rPr>
          <w:noProof/>
        </w:rPr>
        <w:t>1750</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FORMTEXT </w:instrText>
      </w:r>
      <w:r>
        <w:fldChar w:fldCharType="separate"/>
      </w:r>
      <w:r w:rsidR="00A371C6">
        <w:rPr>
          <w:noProof/>
        </w:rPr>
        <w:t>520-228-6842</w:t>
      </w:r>
      <w:r>
        <w:fldChar w:fldCharType="end"/>
      </w:r>
      <w:bookmarkEnd w:id="21"/>
    </w:p>
    <w:p w:rsidR="00070077" w:rsidRDefault="00070077">
      <w:pPr>
        <w:pStyle w:val="NoSpacing"/>
      </w:pPr>
    </w:p>
    <w:p w:rsidR="00070077" w:rsidRDefault="00417EB5">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A371C6">
        <w:rPr>
          <w:noProof/>
        </w:rPr>
        <w:t>bryan.hopper@cox.net</w:t>
      </w:r>
      <w:r>
        <w:fldChar w:fldCharType="end"/>
      </w:r>
      <w:bookmarkEnd w:id="22"/>
      <w:r>
        <w:t xml:space="preserve"> </w:t>
      </w:r>
    </w:p>
    <w:p w:rsidR="00070077" w:rsidRDefault="00417EB5">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A371C6">
        <w:rPr>
          <w:noProof/>
        </w:rPr>
        <w:t>Community Readiness Specialist, Dept. of Defense</w:t>
      </w:r>
      <w:r>
        <w:fldChar w:fldCharType="end"/>
      </w:r>
      <w:bookmarkEnd w:id="23"/>
    </w:p>
    <w:p w:rsidR="00070077" w:rsidRDefault="00417EB5">
      <w:pPr>
        <w:pStyle w:val="NoSpacing"/>
      </w:pPr>
      <w:r>
        <w:t>LIST ALL (NON-APPLICANT) FAMILY MEMBERS, AND RELATIONSHIP, AND AGES OF ANY CHILDREN</w:t>
      </w:r>
    </w:p>
    <w:p w:rsidR="00070077" w:rsidRDefault="00417EB5">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sidR="00C30234">
        <w:t> </w:t>
      </w:r>
      <w:r w:rsidR="00C30234">
        <w:t> </w:t>
      </w:r>
      <w:r w:rsidR="00C30234">
        <w:t> </w:t>
      </w:r>
      <w:r w:rsidR="00C30234">
        <w:t> </w:t>
      </w:r>
      <w:r w:rsidR="00C30234">
        <w:t> </w:t>
      </w:r>
      <w:r>
        <w:fldChar w:fldCharType="end"/>
      </w:r>
      <w:bookmarkEnd w:id="24"/>
      <w:r>
        <w:tab/>
      </w:r>
      <w:r>
        <w:fldChar w:fldCharType="begin">
          <w:ffData>
            <w:name w:val="Check26"/>
            <w:enabled/>
            <w:calcOnExit w:val="0"/>
            <w:checkBox>
              <w:sizeAuto/>
              <w:default w:val="0"/>
              <w:checked w:val="0"/>
            </w:checkBox>
          </w:ffData>
        </w:fldChar>
      </w:r>
      <w:bookmarkStart w:id="25" w:name="Check26"/>
      <w:r>
        <w:instrText xml:space="preserve"> FORMCHECKBOX </w:instrText>
      </w:r>
      <w:r w:rsidR="008D3ADC">
        <w:fldChar w:fldCharType="separate"/>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FORMCHECKBOX </w:instrText>
      </w:r>
      <w:r w:rsidR="008D3ADC">
        <w:fldChar w:fldCharType="separate"/>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rsidR="008D3ADC">
        <w:fldChar w:fldCharType="separate"/>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rsidR="008D3ADC">
        <w:fldChar w:fldCharType="separate"/>
      </w:r>
      <w:r>
        <w:fldChar w:fldCharType="end"/>
      </w:r>
      <w:bookmarkEnd w:id="29"/>
      <w:r>
        <w:t xml:space="preserve"> Non-applicant Parent  </w:t>
      </w:r>
    </w:p>
    <w:p w:rsidR="00070077" w:rsidRDefault="00417EB5">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8D3ADC">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8D3ADC">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8D3ADC">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8D3ADC">
        <w:fldChar w:fldCharType="separate"/>
      </w:r>
      <w:r>
        <w:fldChar w:fldCharType="end"/>
      </w:r>
      <w:r>
        <w:t xml:space="preserve"> Non-applicant Parent  </w:t>
      </w:r>
    </w:p>
    <w:p w:rsidR="00070077" w:rsidRDefault="00417EB5">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8D3ADC">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8D3ADC">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8D3ADC">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8D3ADC">
        <w:fldChar w:fldCharType="separate"/>
      </w:r>
      <w:r>
        <w:fldChar w:fldCharType="end"/>
      </w:r>
      <w:r>
        <w:t xml:space="preserve"> Non-applicant Parent  </w:t>
      </w:r>
    </w:p>
    <w:p w:rsidR="00070077" w:rsidRDefault="00417EB5">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8D3ADC">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8D3ADC">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8D3ADC">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8D3ADC">
        <w:fldChar w:fldCharType="separate"/>
      </w:r>
      <w:r>
        <w:fldChar w:fldCharType="end"/>
      </w:r>
      <w:r>
        <w:t xml:space="preserve"> Non-applicant Parent  </w:t>
      </w:r>
    </w:p>
    <w:p w:rsidR="00070077" w:rsidRDefault="00417EB5">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8D3ADC">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8D3ADC">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8D3ADC">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8D3ADC">
        <w:fldChar w:fldCharType="separate"/>
      </w:r>
      <w:r>
        <w:fldChar w:fldCharType="end"/>
      </w:r>
      <w:r>
        <w:t xml:space="preserve"> Non-applicant Parent  </w:t>
      </w:r>
    </w:p>
    <w:p w:rsidR="00070077" w:rsidRDefault="00417EB5">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8D3ADC">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8D3ADC">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8D3ADC">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8D3ADC">
        <w:fldChar w:fldCharType="separate"/>
      </w:r>
      <w:r>
        <w:fldChar w:fldCharType="end"/>
      </w:r>
      <w:r>
        <w:t xml:space="preserve"> Non-applicant Parent  </w:t>
      </w:r>
    </w:p>
    <w:p w:rsidR="00070077" w:rsidRDefault="00417EB5">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8D3ADC">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8D3ADC">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8D3ADC">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8D3ADC">
        <w:fldChar w:fldCharType="separate"/>
      </w:r>
      <w:r>
        <w:fldChar w:fldCharType="end"/>
      </w:r>
      <w:r>
        <w:t xml:space="preserve"> Non-applicant Parent  </w:t>
      </w:r>
    </w:p>
    <w:p w:rsidR="00070077" w:rsidRDefault="00417EB5">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8D3ADC">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8D3ADC">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8D3ADC">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8D3ADC">
        <w:fldChar w:fldCharType="separate"/>
      </w:r>
      <w:r>
        <w:fldChar w:fldCharType="end"/>
      </w:r>
      <w:r>
        <w:t xml:space="preserve"> Non-applicant Parent  </w:t>
      </w:r>
    </w:p>
    <w:p w:rsidR="00070077" w:rsidRDefault="00070077">
      <w:pPr>
        <w:pStyle w:val="NoSpacing"/>
      </w:pPr>
    </w:p>
    <w:p w:rsidR="00070077" w:rsidRDefault="00417EB5">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070077" w:rsidRDefault="00070077">
      <w:pPr>
        <w:pStyle w:val="NoSpacing"/>
      </w:pPr>
    </w:p>
    <w:p w:rsidR="00070077" w:rsidRDefault="00417EB5">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FORMCHECKBOX </w:instrText>
      </w:r>
      <w:r w:rsidR="008D3ADC">
        <w:fldChar w:fldCharType="separate"/>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rsidR="008D3ADC">
        <w:fldChar w:fldCharType="separate"/>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rsidR="008D3ADC">
        <w:fldChar w:fldCharType="separate"/>
      </w:r>
      <w:r>
        <w:fldChar w:fldCharType="end"/>
      </w:r>
      <w:bookmarkEnd w:id="32"/>
      <w:r>
        <w:t xml:space="preserve">  Duplex </w:t>
      </w:r>
    </w:p>
    <w:p w:rsidR="00070077" w:rsidRDefault="00417EB5">
      <w:pPr>
        <w:pStyle w:val="NoSpacing"/>
      </w:pPr>
      <w:r>
        <w:fldChar w:fldCharType="begin">
          <w:ffData>
            <w:name w:val="Check7"/>
            <w:enabled/>
            <w:calcOnExit w:val="0"/>
            <w:checkBox>
              <w:sizeAuto/>
              <w:default w:val="0"/>
            </w:checkBox>
          </w:ffData>
        </w:fldChar>
      </w:r>
      <w:bookmarkStart w:id="33" w:name="Check7"/>
      <w:r>
        <w:instrText xml:space="preserve"> FORMCHECKBOX </w:instrText>
      </w:r>
      <w:r w:rsidR="008D3ADC">
        <w:fldChar w:fldCharType="separate"/>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rsidR="008D3ADC">
        <w:fldChar w:fldCharType="separate"/>
      </w:r>
      <w:r>
        <w:fldChar w:fldCharType="end"/>
      </w:r>
      <w:bookmarkEnd w:id="34"/>
      <w:r>
        <w:t xml:space="preserve"> Mobile or Manufactured Home  Comments </w:t>
      </w:r>
      <w:r>
        <w:fldChar w:fldCharType="begin">
          <w:ffData>
            <w:name w:val="Text20"/>
            <w:enabled/>
            <w:calcOnExit w:val="0"/>
            <w:textInput/>
          </w:ffData>
        </w:fldChar>
      </w:r>
      <w:bookmarkStart w:id="35"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070077" w:rsidRDefault="00070077">
      <w:pPr>
        <w:pStyle w:val="NoSpacing"/>
        <w:rPr>
          <w:b/>
          <w:bCs/>
        </w:rPr>
      </w:pPr>
    </w:p>
    <w:p w:rsidR="00070077" w:rsidRDefault="00417EB5">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A371C6">
        <w:rPr>
          <w:noProof/>
        </w:rPr>
        <w:t>Subdivision</w:t>
      </w:r>
      <w:r>
        <w:fldChar w:fldCharType="end"/>
      </w:r>
      <w:bookmarkEnd w:id="36"/>
    </w:p>
    <w:p w:rsidR="00070077" w:rsidRDefault="00070077">
      <w:pPr>
        <w:pStyle w:val="NoSpacing"/>
        <w:rPr>
          <w:b/>
          <w:bCs/>
        </w:rPr>
      </w:pPr>
    </w:p>
    <w:p w:rsidR="00070077" w:rsidRDefault="00417EB5">
      <w:pPr>
        <w:pStyle w:val="NoSpacing"/>
      </w:pPr>
      <w:r>
        <w:rPr>
          <w:b/>
          <w:bCs/>
        </w:rPr>
        <w:lastRenderedPageBreak/>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rsidR="008D3ADC">
        <w:fldChar w:fldCharType="separate"/>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rsidR="008D3ADC">
        <w:fldChar w:fldCharType="separate"/>
      </w:r>
      <w:r>
        <w:fldChar w:fldCharType="end"/>
      </w:r>
      <w:bookmarkEnd w:id="38"/>
      <w:r>
        <w:t xml:space="preserve">  No </w:t>
      </w:r>
    </w:p>
    <w:p w:rsidR="00070077" w:rsidRDefault="00417EB5">
      <w:pPr>
        <w:pStyle w:val="NoSpacing"/>
      </w:pPr>
      <w:r>
        <w:fldChar w:fldCharType="begin">
          <w:ffData>
            <w:name w:val="Check11"/>
            <w:enabled/>
            <w:calcOnExit w:val="0"/>
            <w:checkBox>
              <w:sizeAuto/>
              <w:default w:val="0"/>
            </w:checkBox>
          </w:ffData>
        </w:fldChar>
      </w:r>
      <w:bookmarkStart w:id="39" w:name="Check11"/>
      <w:r>
        <w:instrText xml:space="preserve"> FORMCHECKBOX </w:instrText>
      </w:r>
      <w:r w:rsidR="008D3ADC">
        <w:fldChar w:fldCharType="separate"/>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sidR="00A371C6">
        <w:rPr>
          <w:noProof/>
        </w:rPr>
        <w:t>Well maintained and kept up</w:t>
      </w:r>
      <w:r>
        <w:fldChar w:fldCharType="end"/>
      </w:r>
      <w:bookmarkEnd w:id="40"/>
    </w:p>
    <w:p w:rsidR="00070077" w:rsidRDefault="00070077">
      <w:pPr>
        <w:pStyle w:val="NoSpacing"/>
        <w:rPr>
          <w:b/>
          <w:bCs/>
        </w:rPr>
      </w:pPr>
    </w:p>
    <w:p w:rsidR="00070077" w:rsidRDefault="00417EB5">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rsidR="008D3ADC">
        <w:fldChar w:fldCharType="separate"/>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rsidR="008D3ADC">
        <w:fldChar w:fldCharType="separate"/>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sidR="00A371C6">
        <w:rPr>
          <w:noProof/>
        </w:rPr>
        <w:t>N/A</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18"/>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A371C6">
        <w:rPr>
          <w:noProof/>
        </w:rPr>
        <w:t>N/A</w:t>
      </w:r>
      <w:r>
        <w:fldChar w:fldCharType="end"/>
      </w:r>
    </w:p>
    <w:p w:rsidR="00070077" w:rsidRDefault="00417EB5">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C30234">
        <w:rPr>
          <w:noProof/>
        </w:rPr>
        <w:t>Large</w:t>
      </w:r>
      <w:r w:rsidR="004C3B87">
        <w:rPr>
          <w:noProof/>
        </w:rPr>
        <w:t xml:space="preserve"> back yard,</w:t>
      </w:r>
      <w:r w:rsidR="00C30234">
        <w:rPr>
          <w:noProof/>
        </w:rPr>
        <w:t xml:space="preserve"> covered back patio, </w:t>
      </w:r>
      <w:r w:rsidR="004C3B87">
        <w:rPr>
          <w:noProof/>
        </w:rPr>
        <w:t>rock and desert landscaping</w:t>
      </w:r>
      <w:r>
        <w:fldChar w:fldCharType="end"/>
      </w:r>
      <w:bookmarkEnd w:id="44"/>
    </w:p>
    <w:p w:rsidR="00070077" w:rsidRDefault="00417EB5">
      <w:pPr>
        <w:pStyle w:val="NoSpacing"/>
      </w:pPr>
      <w:r>
        <w:rPr>
          <w:b/>
          <w:bCs/>
        </w:rPr>
        <w:t>FENCE</w:t>
      </w:r>
      <w:r>
        <w:t xml:space="preserve">:  What type of fence  </w:t>
      </w:r>
      <w:r>
        <w:fldChar w:fldCharType="begin">
          <w:ffData>
            <w:name w:val="Text24"/>
            <w:enabled/>
            <w:calcOnExit w:val="0"/>
            <w:textInput/>
          </w:ffData>
        </w:fldChar>
      </w:r>
      <w:bookmarkStart w:id="45" w:name="Text24"/>
      <w:r>
        <w:instrText xml:space="preserve"> FORMTEXT </w:instrText>
      </w:r>
      <w:r>
        <w:fldChar w:fldCharType="separate"/>
      </w:r>
      <w:r w:rsidR="00A371C6">
        <w:rPr>
          <w:noProof/>
        </w:rPr>
        <w:t>Block Wall</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A371C6">
        <w:rPr>
          <w:noProof/>
        </w:rPr>
        <w:t>5</w:t>
      </w:r>
      <w:r>
        <w:fldChar w:fldCharType="end"/>
      </w:r>
      <w:bookmarkEnd w:id="46"/>
      <w:r>
        <w:t xml:space="preserve">  feet; (note if there are varying heights and provide the lowest height)</w:t>
      </w:r>
    </w:p>
    <w:p w:rsidR="00070077" w:rsidRDefault="00417EB5">
      <w:pPr>
        <w:pStyle w:val="NoSpacing"/>
      </w:pPr>
      <w:r>
        <w:t xml:space="preserve">Are gates </w:t>
      </w:r>
      <w:r>
        <w:fldChar w:fldCharType="begin">
          <w:ffData>
            <w:name w:val="Check14"/>
            <w:enabled/>
            <w:calcOnExit w:val="0"/>
            <w:checkBox>
              <w:sizeAuto/>
              <w:default w:val="0"/>
              <w:checked/>
            </w:checkBox>
          </w:ffData>
        </w:fldChar>
      </w:r>
      <w:bookmarkStart w:id="47" w:name="Check14"/>
      <w:r>
        <w:instrText xml:space="preserve"> FORMCHECKBOX </w:instrText>
      </w:r>
      <w:r w:rsidR="008D3ADC">
        <w:fldChar w:fldCharType="separate"/>
      </w:r>
      <w:r>
        <w:fldChar w:fldCharType="end"/>
      </w:r>
      <w:bookmarkEnd w:id="47"/>
      <w:r>
        <w:t xml:space="preserve"> self-latching   </w:t>
      </w:r>
      <w:r>
        <w:fldChar w:fldCharType="begin">
          <w:ffData>
            <w:name w:val="Check15"/>
            <w:enabled/>
            <w:calcOnExit w:val="0"/>
            <w:checkBox>
              <w:sizeAuto/>
              <w:default w:val="0"/>
              <w:checked/>
            </w:checkBox>
          </w:ffData>
        </w:fldChar>
      </w:r>
      <w:bookmarkStart w:id="48" w:name="Check15"/>
      <w:r>
        <w:instrText xml:space="preserve"> FORMCHECKBOX </w:instrText>
      </w:r>
      <w:r w:rsidR="008D3ADC">
        <w:fldChar w:fldCharType="separate"/>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rsidR="008D3ADC">
        <w:fldChar w:fldCharType="separate"/>
      </w:r>
      <w:r>
        <w:fldChar w:fldCharType="end"/>
      </w:r>
      <w:bookmarkEnd w:id="49"/>
      <w:r>
        <w:t xml:space="preserve">  neither  -- Explain </w:t>
      </w:r>
      <w:r>
        <w:fldChar w:fldCharType="begin">
          <w:ffData>
            <w:name w:val="Text26"/>
            <w:enabled/>
            <w:calcOnExit w:val="0"/>
            <w:textInput/>
          </w:ffData>
        </w:fldChar>
      </w:r>
      <w:bookmarkStart w:id="50" w:name="Text26"/>
      <w:r>
        <w:instrText xml:space="preserve"> FORMTEXT </w:instrText>
      </w:r>
      <w:r>
        <w:fldChar w:fldCharType="separate"/>
      </w:r>
      <w:r w:rsidR="00A371C6">
        <w:rPr>
          <w:noProof/>
        </w:rPr>
        <w:t>Self latching gate with a lock on it.</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rsidR="008D3ADC">
        <w:fldChar w:fldCharType="separate"/>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FORMCHECKBOX </w:instrText>
      </w:r>
      <w:r w:rsidR="008D3ADC">
        <w:fldChar w:fldCharType="separate"/>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p>
    <w:p w:rsidR="00070077" w:rsidRDefault="00070077">
      <w:pPr>
        <w:pStyle w:val="NoSpacing"/>
      </w:pPr>
    </w:p>
    <w:p w:rsidR="00070077" w:rsidRDefault="00417EB5">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bookmarkStart w:id="54"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p w:rsidR="00070077" w:rsidRDefault="00070077">
      <w:pPr>
        <w:pStyle w:val="NoSpacing"/>
      </w:pPr>
    </w:p>
    <w:p w:rsidR="00070077" w:rsidRDefault="00417EB5">
      <w:pPr>
        <w:pStyle w:val="NoSpacing"/>
      </w:pPr>
      <w:r>
        <w:rPr>
          <w:b/>
          <w:bCs/>
        </w:rPr>
        <w:t>POOL</w:t>
      </w:r>
      <w:r>
        <w:t xml:space="preserve">  Is there a pool  </w:t>
      </w:r>
      <w:r>
        <w:fldChar w:fldCharType="begin">
          <w:ffData>
            <w:name w:val="Check19"/>
            <w:enabled/>
            <w:calcOnExit w:val="0"/>
            <w:checkBox>
              <w:sizeAuto/>
              <w:default w:val="0"/>
            </w:checkBox>
          </w:ffData>
        </w:fldChar>
      </w:r>
      <w:bookmarkStart w:id="55" w:name="Check19"/>
      <w:r>
        <w:instrText xml:space="preserve"> FORMCHECKBOX </w:instrText>
      </w:r>
      <w:r w:rsidR="008D3ADC">
        <w:fldChar w:fldCharType="separate"/>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rsidR="008D3ADC">
        <w:fldChar w:fldCharType="separate"/>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Is there a Spa?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w:t>
      </w:r>
    </w:p>
    <w:p w:rsidR="00070077" w:rsidRDefault="00417EB5">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7" w:name="Check21"/>
      <w:r>
        <w:instrText xml:space="preserve"> FORMCHECKBOX </w:instrText>
      </w:r>
      <w:r w:rsidR="008D3ADC">
        <w:fldChar w:fldCharType="separate"/>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rsidR="008D3ADC">
        <w:fldChar w:fldCharType="separate"/>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rsidR="008D3ADC">
        <w:fldChar w:fldCharType="separate"/>
      </w:r>
      <w:r>
        <w:fldChar w:fldCharType="end"/>
      </w:r>
      <w:bookmarkEnd w:id="59"/>
      <w:r>
        <w:t xml:space="preserve"> No</w:t>
      </w:r>
    </w:p>
    <w:p w:rsidR="00070077" w:rsidRDefault="00417EB5">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0"/>
      <w:r>
        <w:t xml:space="preserve">    </w:t>
      </w:r>
    </w:p>
    <w:p w:rsidR="00070077" w:rsidRDefault="00417EB5">
      <w:pPr>
        <w:pStyle w:val="NoSpacing"/>
      </w:pPr>
      <w:r>
        <w:t xml:space="preserve">If unfenced, advise Applicant it is hard to keep some goldens out of the pool and note their reaction  </w:t>
      </w:r>
    </w:p>
    <w:p w:rsidR="00070077" w:rsidRDefault="00417EB5">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sidR="00A371C6">
        <w:rPr>
          <w:noProof/>
        </w:rPr>
        <w:t>N/A</w:t>
      </w:r>
      <w:r>
        <w:fldChar w:fldCharType="end"/>
      </w:r>
      <w:bookmarkEnd w:id="61"/>
    </w:p>
    <w:p w:rsidR="00070077" w:rsidRDefault="00070077">
      <w:pPr>
        <w:pStyle w:val="NoSpacing"/>
      </w:pPr>
    </w:p>
    <w:p w:rsidR="00070077" w:rsidRDefault="00417EB5">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A371C6">
        <w:rPr>
          <w:noProof/>
        </w:rPr>
        <w:t>Very well maintained</w:t>
      </w:r>
      <w:r>
        <w:fldChar w:fldCharType="end"/>
      </w:r>
      <w:bookmarkEnd w:id="62"/>
    </w:p>
    <w:p w:rsidR="00070077" w:rsidRDefault="00070077">
      <w:pPr>
        <w:pStyle w:val="NoSpacing"/>
      </w:pPr>
    </w:p>
    <w:p w:rsidR="00070077" w:rsidRDefault="00417EB5">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070077" w:rsidRDefault="00417EB5">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FORMTEXT </w:instrText>
      </w:r>
      <w:r>
        <w:fldChar w:fldCharType="separate"/>
      </w:r>
      <w:r w:rsidR="00A371C6">
        <w:rPr>
          <w:noProof/>
        </w:rPr>
        <w:t>Tile, some carpet</w:t>
      </w:r>
      <w:r>
        <w:fldChar w:fldCharType="end"/>
      </w:r>
      <w:bookmarkEnd w:id="63"/>
    </w:p>
    <w:p w:rsidR="00070077" w:rsidRDefault="00417EB5">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Is there a doggie door of sufficient size for a large golden?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371C6">
        <w:rPr>
          <w:noProof/>
        </w:rPr>
        <w:t xml:space="preserve">There 2 other dogs and </w:t>
      </w:r>
      <w:r w:rsidR="004C3B87">
        <w:rPr>
          <w:noProof/>
        </w:rPr>
        <w:t>a</w:t>
      </w:r>
      <w:r w:rsidR="00A371C6">
        <w:rPr>
          <w:noProof/>
        </w:rPr>
        <w:t xml:space="preserve"> cat</w:t>
      </w:r>
      <w:r w:rsidR="004C3B87">
        <w:rPr>
          <w:noProof/>
        </w:rPr>
        <w:t xml:space="preserve"> that</w:t>
      </w:r>
      <w:r w:rsidR="00A371C6">
        <w:rPr>
          <w:noProof/>
        </w:rPr>
        <w:t xml:space="preserve"> all use the doggie door which leads to the fenced backyard/patio area.</w:t>
      </w:r>
      <w:r>
        <w:fldChar w:fldCharType="end"/>
      </w:r>
    </w:p>
    <w:p w:rsidR="00070077" w:rsidRDefault="00417EB5">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371C6">
        <w:rPr>
          <w:noProof/>
        </w:rPr>
        <w:t>N/A</w:t>
      </w:r>
      <w:r>
        <w:fldChar w:fldCharType="end"/>
      </w:r>
    </w:p>
    <w:p w:rsidR="00070077" w:rsidRDefault="00417EB5">
      <w:pPr>
        <w:pStyle w:val="NoSpacing"/>
      </w:pPr>
      <w:r>
        <w:t xml:space="preserve">Look for any plants, fragile items at golden tail level, shoes, toys, etc. that may be an issue and discuss with family  </w:t>
      </w:r>
    </w:p>
    <w:p w:rsidR="00070077" w:rsidRDefault="00417EB5">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A371C6">
        <w:rPr>
          <w:noProof/>
        </w:rPr>
        <w:t xml:space="preserve"> They already have 2 dogs so they know to keep certain things up high, etc.</w:t>
      </w:r>
      <w:r>
        <w:fldChar w:fldCharType="end"/>
      </w:r>
      <w:bookmarkEnd w:id="64"/>
    </w:p>
    <w:p w:rsidR="00070077" w:rsidRDefault="00417EB5">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A371C6">
        <w:rPr>
          <w:noProof/>
        </w:rPr>
        <w:t>Anywhere</w:t>
      </w:r>
      <w:r>
        <w:fldChar w:fldCharType="end"/>
      </w:r>
      <w:bookmarkEnd w:id="65"/>
    </w:p>
    <w:p w:rsidR="00070077" w:rsidRDefault="00417EB5">
      <w:pPr>
        <w:pStyle w:val="NoSpacing"/>
      </w:pPr>
      <w:r>
        <w:t xml:space="preserve">Where will the Golden sleep </w:t>
      </w:r>
      <w:r>
        <w:fldChar w:fldCharType="begin">
          <w:ffData>
            <w:name w:val="Text37"/>
            <w:enabled/>
            <w:calcOnExit w:val="0"/>
            <w:textInput/>
          </w:ffData>
        </w:fldChar>
      </w:r>
      <w:bookmarkStart w:id="66" w:name="Text37"/>
      <w:r>
        <w:instrText xml:space="preserve"> FORMTEXT </w:instrText>
      </w:r>
      <w:r>
        <w:fldChar w:fldCharType="separate"/>
      </w:r>
      <w:r w:rsidR="00A371C6">
        <w:rPr>
          <w:noProof/>
        </w:rPr>
        <w:t>Anywhere in the house</w:t>
      </w:r>
      <w:r>
        <w:fldChar w:fldCharType="end"/>
      </w:r>
      <w:bookmarkEnd w:id="66"/>
    </w:p>
    <w:p w:rsidR="00070077" w:rsidRDefault="00417EB5">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A371C6">
        <w:rPr>
          <w:noProof/>
        </w:rPr>
        <w:t>Left in the house but with access to the doggie door if he/she needs to</w:t>
      </w:r>
      <w:r w:rsidR="004C3B87">
        <w:rPr>
          <w:noProof/>
        </w:rPr>
        <w:t xml:space="preserve"> g</w:t>
      </w:r>
      <w:r w:rsidR="00A371C6">
        <w:rPr>
          <w:noProof/>
        </w:rPr>
        <w:t>o outside.</w:t>
      </w:r>
      <w:r>
        <w:fldChar w:fldCharType="end"/>
      </w:r>
      <w:bookmarkEnd w:id="67"/>
    </w:p>
    <w:p w:rsidR="00070077" w:rsidRDefault="00417EB5">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371C6">
        <w:t> </w:t>
      </w:r>
      <w:r w:rsidR="00A371C6">
        <w:t> </w:t>
      </w:r>
      <w:r w:rsidR="00A371C6">
        <w:t> </w:t>
      </w:r>
      <w:r w:rsidR="00A371C6">
        <w:t> </w:t>
      </w:r>
      <w:r w:rsidR="00A371C6">
        <w:t> </w:t>
      </w:r>
      <w:r>
        <w:fldChar w:fldCharType="end"/>
      </w:r>
    </w:p>
    <w:p w:rsidR="00070077" w:rsidRDefault="00417EB5">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A371C6">
        <w:rPr>
          <w:noProof/>
        </w:rPr>
        <w:t>N/A</w:t>
      </w:r>
      <w:r>
        <w:fldChar w:fldCharType="end"/>
      </w:r>
      <w:bookmarkEnd w:id="68"/>
    </w:p>
    <w:p w:rsidR="00070077" w:rsidRDefault="00417EB5">
      <w:pPr>
        <w:pStyle w:val="NoSpacing"/>
      </w:pPr>
      <w:r>
        <w:t xml:space="preserve">If not, what  is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A371C6">
        <w:rPr>
          <w:noProof/>
        </w:rPr>
        <w:t>They are not adverse to crates if necessary but prefer not to use one.</w:t>
      </w:r>
      <w:r>
        <w:fldChar w:fldCharType="end"/>
      </w:r>
      <w:bookmarkEnd w:id="69"/>
    </w:p>
    <w:p w:rsidR="00070077" w:rsidRDefault="00070077">
      <w:pPr>
        <w:pStyle w:val="NoSpacing"/>
      </w:pPr>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070077" w:rsidRDefault="00070077">
      <w:pPr>
        <w:pStyle w:val="NoSpacing"/>
      </w:pPr>
    </w:p>
    <w:p w:rsidR="00070077" w:rsidRDefault="00417EB5">
      <w:pPr>
        <w:pStyle w:val="NoSpacing"/>
      </w:pPr>
      <w:r>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371C6">
        <w:rPr>
          <w:noProof/>
        </w:rPr>
        <w:t>They have 2 very well behaved dogs.</w:t>
      </w:r>
      <w:r>
        <w:fldChar w:fldCharType="end"/>
      </w:r>
    </w:p>
    <w:p w:rsidR="00070077" w:rsidRDefault="00417EB5">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A371C6">
        <w:rPr>
          <w:noProof/>
        </w:rPr>
        <w:t>Chance is a heeler mix, 12 years old, neutered, very laid-back and social dog.  Aslan is a blonde lab mix, 1 year old, neutered, also very laid-back and social.  He thinks he is a cat!</w:t>
      </w:r>
      <w:r>
        <w:fldChar w:fldCharType="end"/>
      </w:r>
      <w:bookmarkEnd w:id="70"/>
    </w:p>
    <w:p w:rsidR="00070077" w:rsidRDefault="00417EB5">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Are there any cats in this home</w:t>
      </w:r>
      <w:r>
        <w:tab/>
      </w:r>
      <w:r>
        <w:fldChar w:fldCharType="begin">
          <w:ffData>
            <w:name w:val="Check48"/>
            <w:enabled/>
            <w:calcOnExit w:val="0"/>
            <w:checkBox>
              <w:sizeAuto/>
              <w:default w:val="0"/>
            </w:checkBox>
          </w:ffData>
        </w:fldChar>
      </w:r>
      <w:bookmarkStart w:id="71" w:name="Check48"/>
      <w:r>
        <w:instrText xml:space="preserve"> FORMCHECKBOX </w:instrText>
      </w:r>
      <w:r w:rsidR="008D3ADC">
        <w:fldChar w:fldCharType="separate"/>
      </w:r>
      <w:r>
        <w:fldChar w:fldCharType="end"/>
      </w:r>
      <w:bookmarkEnd w:id="71"/>
      <w:r>
        <w:t xml:space="preserve">   No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If yes, how many and age </w:t>
      </w:r>
      <w:r>
        <w:fldChar w:fldCharType="begin">
          <w:ffData>
            <w:name w:val="Text41"/>
            <w:enabled/>
            <w:calcOnExit w:val="0"/>
            <w:textInput/>
          </w:ffData>
        </w:fldChar>
      </w:r>
      <w:bookmarkStart w:id="72" w:name="Text41"/>
      <w:r>
        <w:instrText xml:space="preserve"> FORMTEXT </w:instrText>
      </w:r>
      <w:r>
        <w:fldChar w:fldCharType="separate"/>
      </w:r>
      <w:r w:rsidR="00A371C6">
        <w:rPr>
          <w:noProof/>
        </w:rPr>
        <w:t>Shelley is a calico cat, 6 years old,</w:t>
      </w:r>
      <w:r w:rsidR="00C30234">
        <w:rPr>
          <w:noProof/>
        </w:rPr>
        <w:t xml:space="preserve"> spayed, and</w:t>
      </w:r>
      <w:r w:rsidR="00A371C6">
        <w:rPr>
          <w:noProof/>
        </w:rPr>
        <w:t xml:space="preserve"> also very laid-back and loves the dogs.</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Are the cats used to dogs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Are there any dogs that visit on a frequent basis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Did you take a Golden with you on this visit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How did the family interact with the Golden </w:t>
      </w:r>
      <w:r>
        <w:fldChar w:fldCharType="begin">
          <w:ffData>
            <w:name w:val="Text39"/>
            <w:enabled/>
            <w:calcOnExit w:val="0"/>
            <w:textInput/>
          </w:ffData>
        </w:fldChar>
      </w:r>
      <w:bookmarkStart w:id="73" w:name="Text39"/>
      <w:r>
        <w:instrText xml:space="preserve"> FORMTEXT </w:instrText>
      </w:r>
      <w:r>
        <w:fldChar w:fldCharType="separate"/>
      </w:r>
      <w:r w:rsidR="00C30234">
        <w:rPr>
          <w:noProof/>
        </w:rPr>
        <w:t>N/A</w:t>
      </w:r>
      <w:r>
        <w:fldChar w:fldCharType="end"/>
      </w:r>
      <w:bookmarkEnd w:id="73"/>
    </w:p>
    <w:p w:rsidR="00070077" w:rsidRDefault="00417EB5">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C30234">
        <w:rPr>
          <w:noProof/>
        </w:rPr>
        <w:t>N/A</w:t>
      </w:r>
      <w:r>
        <w:fldChar w:fldCharType="end"/>
      </w:r>
      <w:bookmarkEnd w:id="74"/>
    </w:p>
    <w:p w:rsidR="00070077" w:rsidRDefault="00417EB5">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C30234">
        <w:rPr>
          <w:noProof/>
        </w:rPr>
        <w:t>Very well - you could tell they loved their pets and vice-versa.</w:t>
      </w:r>
      <w:r>
        <w:fldChar w:fldCharType="end"/>
      </w:r>
      <w:bookmarkEnd w:id="75"/>
    </w:p>
    <w:p w:rsidR="00070077" w:rsidRDefault="00417EB5">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C30234">
        <w:rPr>
          <w:noProof/>
        </w:rPr>
        <w:t>The resident dogs were present the whole time during the home visit and were either at our feet on the floor or laying next to us on the couch.  They loved being petted and included.</w:t>
      </w:r>
      <w:r>
        <w:fldChar w:fldCharType="end"/>
      </w:r>
      <w:bookmarkEnd w:id="76"/>
    </w:p>
    <w:p w:rsidR="00070077" w:rsidRDefault="00417EB5">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C30234">
        <w:rPr>
          <w:noProof/>
        </w:rPr>
        <w:t>Kitchen</w:t>
      </w:r>
      <w:r>
        <w:fldChar w:fldCharType="end"/>
      </w:r>
      <w:bookmarkEnd w:id="77"/>
      <w:r>
        <w:t xml:space="preserve">  Where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C30234">
        <w:rPr>
          <w:noProof/>
        </w:rPr>
        <w:t>Kitchen &amp; outside on the patio</w:t>
      </w:r>
      <w:r>
        <w:fldChar w:fldCharType="end"/>
      </w:r>
      <w:bookmarkEnd w:id="78"/>
    </w:p>
    <w:p w:rsidR="00070077" w:rsidRDefault="00417EB5">
      <w:pPr>
        <w:pStyle w:val="NoSpacing"/>
      </w:pPr>
      <w:r>
        <w:t xml:space="preserve">What food will the family feed the golden </w:t>
      </w:r>
      <w:r>
        <w:fldChar w:fldCharType="begin">
          <w:ffData>
            <w:name w:val="Text51"/>
            <w:enabled/>
            <w:calcOnExit w:val="0"/>
            <w:textInput/>
          </w:ffData>
        </w:fldChar>
      </w:r>
      <w:bookmarkStart w:id="79" w:name="Text51"/>
      <w:r>
        <w:instrText xml:space="preserve"> FORMTEXT </w:instrText>
      </w:r>
      <w:r>
        <w:fldChar w:fldCharType="separate"/>
      </w:r>
      <w:r w:rsidR="00C30234">
        <w:rPr>
          <w:noProof/>
        </w:rPr>
        <w:t>Nutro  (Left "Dog Food Handout" with them</w:t>
      </w:r>
      <w:r w:rsidR="004C3B87">
        <w:rPr>
          <w:noProof/>
        </w:rPr>
        <w:t>).</w:t>
      </w:r>
      <w:r>
        <w:fldChar w:fldCharType="end"/>
      </w:r>
      <w:bookmarkEnd w:id="79"/>
      <w:r>
        <w:t xml:space="preserve">  (Please discuss quality food with the family)</w:t>
      </w:r>
    </w:p>
    <w:p w:rsidR="00070077" w:rsidRDefault="00417EB5">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C30234">
        <w:rPr>
          <w:noProof/>
        </w:rPr>
        <w:t>They already have separate areas in the kitchen where each dog eats so they know to feed separately or at least far apart from each other.</w:t>
      </w:r>
      <w:r>
        <w:fldChar w:fldCharType="end"/>
      </w:r>
      <w:bookmarkEnd w:id="80"/>
    </w:p>
    <w:p w:rsidR="00070077" w:rsidRDefault="00417EB5">
      <w:r>
        <w:t xml:space="preserve">Please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C30234">
        <w:rPr>
          <w:noProof/>
        </w:rPr>
        <w:t>Walking around Sahuarita Lake, hiking in Madera Canyon (on leash), ball playing</w:t>
      </w:r>
      <w:r>
        <w:fldChar w:fldCharType="end"/>
      </w:r>
      <w:bookmarkEnd w:id="81"/>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070077" w:rsidRDefault="00070077">
      <w:pPr>
        <w:pStyle w:val="NoSpacing"/>
      </w:pPr>
    </w:p>
    <w:p w:rsidR="00070077" w:rsidRDefault="00070077">
      <w:pPr>
        <w:pStyle w:val="NoSpacing"/>
      </w:pPr>
    </w:p>
    <w:p w:rsidR="00070077" w:rsidRDefault="00417EB5">
      <w:pPr>
        <w:pStyle w:val="NoSpacing"/>
      </w:pPr>
      <w:r>
        <w:t xml:space="preserve">Has the family owned a Golden previously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Do they understand that many Goldens are velcro-type dogs and want to be where their people are?</w:t>
      </w:r>
    </w:p>
    <w:p w:rsidR="00070077" w:rsidRDefault="00417EB5">
      <w:pPr>
        <w:pStyle w:val="NoSpacing"/>
      </w:pP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Do they understand the shedding of Goldens and need for frequent brushing and grooming, vacuuming and sweeping?</w:t>
      </w:r>
    </w:p>
    <w:p w:rsidR="00070077" w:rsidRDefault="00417EB5">
      <w:pPr>
        <w:pStyle w:val="NoSpacing"/>
      </w:pP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What type of Golden does the family prefer?</w:t>
      </w:r>
    </w:p>
    <w:p w:rsidR="00070077" w:rsidRDefault="00417EB5">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rsidR="008D3ADC">
        <w:fldChar w:fldCharType="separate"/>
      </w:r>
      <w:r>
        <w:fldChar w:fldCharType="end"/>
      </w:r>
      <w:bookmarkEnd w:id="82"/>
      <w:r>
        <w:t xml:space="preserve">  MALE</w:t>
      </w:r>
      <w:r>
        <w:tab/>
      </w:r>
      <w:r>
        <w:fldChar w:fldCharType="begin">
          <w:ffData>
            <w:name w:val="Check31"/>
            <w:enabled/>
            <w:calcOnExit w:val="0"/>
            <w:checkBox>
              <w:sizeAuto/>
              <w:default w:val="0"/>
              <w:checked/>
            </w:checkBox>
          </w:ffData>
        </w:fldChar>
      </w:r>
      <w:bookmarkStart w:id="83" w:name="Check31"/>
      <w:r>
        <w:instrText xml:space="preserve"> FORMCHECKBOX </w:instrText>
      </w:r>
      <w:r w:rsidR="008D3ADC">
        <w:fldChar w:fldCharType="separate"/>
      </w:r>
      <w:r>
        <w:fldChar w:fldCharType="end"/>
      </w:r>
      <w:bookmarkEnd w:id="83"/>
      <w:r>
        <w:t xml:space="preserve"> FEMALE</w:t>
      </w:r>
      <w:r>
        <w:tab/>
      </w:r>
      <w:r>
        <w:fldChar w:fldCharType="begin">
          <w:ffData>
            <w:name w:val="Check32"/>
            <w:enabled/>
            <w:calcOnExit w:val="0"/>
            <w:checkBox>
              <w:sizeAuto/>
              <w:default w:val="0"/>
            </w:checkBox>
          </w:ffData>
        </w:fldChar>
      </w:r>
      <w:bookmarkStart w:id="84" w:name="Check32"/>
      <w:r>
        <w:instrText xml:space="preserve"> FORMCHECKBOX </w:instrText>
      </w:r>
      <w:r w:rsidR="008D3ADC">
        <w:fldChar w:fldCharType="separate"/>
      </w:r>
      <w:r>
        <w:fldChar w:fldCharType="end"/>
      </w:r>
      <w:bookmarkEnd w:id="84"/>
      <w:r>
        <w:t xml:space="preserve">  NO PREFERENCE</w:t>
      </w:r>
    </w:p>
    <w:p w:rsidR="00070077" w:rsidRDefault="00417EB5">
      <w:pPr>
        <w:pStyle w:val="NoSpacing"/>
      </w:pPr>
      <w:r>
        <w:tab/>
      </w:r>
      <w:r>
        <w:fldChar w:fldCharType="begin">
          <w:ffData>
            <w:name w:val="Check33"/>
            <w:enabled/>
            <w:calcOnExit w:val="0"/>
            <w:checkBox>
              <w:sizeAuto/>
              <w:default w:val="0"/>
            </w:checkBox>
          </w:ffData>
        </w:fldChar>
      </w:r>
      <w:bookmarkStart w:id="85" w:name="Check33"/>
      <w:r>
        <w:instrText xml:space="preserve"> FORMCHECKBOX </w:instrText>
      </w:r>
      <w:r w:rsidR="008D3ADC">
        <w:fldChar w:fldCharType="separate"/>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rsidR="008D3ADC">
        <w:fldChar w:fldCharType="separate"/>
      </w:r>
      <w:r>
        <w:fldChar w:fldCharType="end"/>
      </w:r>
      <w:bookmarkEnd w:id="86"/>
      <w:r>
        <w:t xml:space="preserve"> </w:t>
      </w:r>
      <w:r>
        <w:tab/>
        <w:t xml:space="preserve">1 -3 YRS  </w:t>
      </w:r>
      <w:r>
        <w:fldChar w:fldCharType="begin">
          <w:ffData>
            <w:name w:val="Check35"/>
            <w:enabled/>
            <w:calcOnExit w:val="0"/>
            <w:checkBox>
              <w:sizeAuto/>
              <w:default w:val="0"/>
            </w:checkBox>
          </w:ffData>
        </w:fldChar>
      </w:r>
      <w:bookmarkStart w:id="87" w:name="Check35"/>
      <w:r>
        <w:instrText xml:space="preserve"> FORMCHECKBOX </w:instrText>
      </w:r>
      <w:r w:rsidR="008D3ADC">
        <w:fldChar w:fldCharType="separate"/>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rsidR="008D3ADC">
        <w:fldChar w:fldCharType="separate"/>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rsidR="008D3ADC">
        <w:fldChar w:fldCharType="separate"/>
      </w:r>
      <w:r>
        <w:fldChar w:fldCharType="end"/>
      </w:r>
      <w:bookmarkEnd w:id="89"/>
      <w:r>
        <w:t xml:space="preserve">   NO PREFERENCE</w:t>
      </w:r>
    </w:p>
    <w:p w:rsidR="00070077" w:rsidRDefault="00417EB5">
      <w:pPr>
        <w:pStyle w:val="NoSpacing"/>
      </w:pPr>
      <w:r>
        <w:t>What are the expectations for the SAGRR Goldens?</w:t>
      </w:r>
    </w:p>
    <w:p w:rsidR="00070077" w:rsidRDefault="00417EB5">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rsidR="008D3ADC">
        <w:fldChar w:fldCharType="separate"/>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rsidR="008D3ADC">
        <w:fldChar w:fldCharType="separate"/>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rsidR="008D3ADC">
        <w:fldChar w:fldCharType="separate"/>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FORMCHECKBOX </w:instrText>
      </w:r>
      <w:r w:rsidR="008D3ADC">
        <w:fldChar w:fldCharType="separate"/>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rsidR="008D3ADC">
        <w:fldChar w:fldCharType="separate"/>
      </w:r>
      <w:r>
        <w:fldChar w:fldCharType="end"/>
      </w:r>
      <w:bookmarkEnd w:id="94"/>
      <w:r>
        <w:t xml:space="preserve">   CHILD’S COMPANION</w:t>
      </w:r>
    </w:p>
    <w:p w:rsidR="00070077" w:rsidRDefault="00417EB5">
      <w:pPr>
        <w:pStyle w:val="NoSpacing"/>
      </w:pPr>
      <w:r>
        <w:tab/>
      </w:r>
      <w:r>
        <w:fldChar w:fldCharType="begin">
          <w:ffData>
            <w:name w:val="Check43"/>
            <w:enabled/>
            <w:calcOnExit w:val="0"/>
            <w:checkBox>
              <w:sizeAuto/>
              <w:default w:val="0"/>
            </w:checkBox>
          </w:ffData>
        </w:fldChar>
      </w:r>
      <w:bookmarkStart w:id="95" w:name="Check43"/>
      <w:r>
        <w:instrText xml:space="preserve"> FORMCHECKBOX </w:instrText>
      </w:r>
      <w:r w:rsidR="008D3ADC">
        <w:fldChar w:fldCharType="separate"/>
      </w:r>
      <w:r>
        <w:fldChar w:fldCharType="end"/>
      </w:r>
      <w:bookmarkEnd w:id="95"/>
      <w:r>
        <w:t xml:space="preserve">   THERAPY DOG  </w:t>
      </w:r>
      <w:r>
        <w:fldChar w:fldCharType="begin">
          <w:ffData>
            <w:name w:val="Check44"/>
            <w:enabled/>
            <w:calcOnExit w:val="0"/>
            <w:checkBox>
              <w:sizeAuto/>
              <w:default w:val="0"/>
            </w:checkBox>
          </w:ffData>
        </w:fldChar>
      </w:r>
      <w:bookmarkStart w:id="96" w:name="Check44"/>
      <w:r>
        <w:instrText xml:space="preserve"> FORMCHECKBOX </w:instrText>
      </w:r>
      <w:r w:rsidR="008D3ADC">
        <w:fldChar w:fldCharType="separate"/>
      </w:r>
      <w:r>
        <w:fldChar w:fldCharType="end"/>
      </w:r>
      <w:bookmarkEnd w:id="96"/>
      <w:r>
        <w:t xml:space="preserve">  SERVICE DOG  </w:t>
      </w:r>
      <w:r>
        <w:fldChar w:fldCharType="begin">
          <w:ffData>
            <w:name w:val="Check45"/>
            <w:enabled/>
            <w:calcOnExit w:val="0"/>
            <w:checkBox>
              <w:sizeAuto/>
              <w:default w:val="0"/>
            </w:checkBox>
          </w:ffData>
        </w:fldChar>
      </w:r>
      <w:bookmarkStart w:id="97" w:name="Check45"/>
      <w:r>
        <w:instrText xml:space="preserve"> FORMCHECKBOX </w:instrText>
      </w:r>
      <w:r w:rsidR="008D3ADC">
        <w:fldChar w:fldCharType="separate"/>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rsidR="008D3ADC">
        <w:fldChar w:fldCharType="separate"/>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070077" w:rsidRDefault="00417EB5">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C30234">
        <w:rPr>
          <w:noProof/>
        </w:rPr>
        <w:t>Medium</w:t>
      </w:r>
      <w:r>
        <w:fldChar w:fldCharType="end"/>
      </w:r>
      <w:bookmarkEnd w:id="100"/>
    </w:p>
    <w:p w:rsidR="00070077" w:rsidRDefault="00417EB5">
      <w:pPr>
        <w:pStyle w:val="NoSpacing"/>
      </w:pPr>
      <w:r>
        <w:t xml:space="preserve">Is the family  willing to adopt a golden with minor health problems? (valley fever, thyroid problems, allergies, arthritis etc)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rsidR="008D3ADC">
        <w:fldChar w:fldCharType="separate"/>
      </w:r>
      <w:r>
        <w:fldChar w:fldCharType="end"/>
      </w:r>
      <w:bookmarkEnd w:id="101"/>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70077" w:rsidRDefault="00417EB5">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8D3ADC">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Is the family be willing to adopt a golden with special needs that are treatable?  </w:t>
      </w:r>
    </w:p>
    <w:p w:rsidR="00070077" w:rsidRDefault="00417EB5">
      <w:pPr>
        <w:pStyle w:val="NoSpacing"/>
      </w:pP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8D3ADC">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8D3ADC">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70077" w:rsidRDefault="00417EB5">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8D3ADC">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8D3ADC">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070077">
      <w:pPr>
        <w:pStyle w:val="NoSpacing"/>
        <w:jc w:val="center"/>
        <w:rPr>
          <w:b/>
        </w:rPr>
      </w:pPr>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070077" w:rsidRDefault="00070077">
      <w:pPr>
        <w:pStyle w:val="NoSpacing"/>
      </w:pPr>
    </w:p>
    <w:p w:rsidR="00070077" w:rsidRDefault="00417EB5">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C30234">
        <w:rPr>
          <w:noProof/>
        </w:rPr>
        <w:t>Both</w:t>
      </w:r>
      <w:r>
        <w:fldChar w:fldCharType="end"/>
      </w:r>
      <w:bookmarkEnd w:id="102"/>
    </w:p>
    <w:p w:rsidR="00070077" w:rsidRDefault="00417EB5">
      <w:pPr>
        <w:pStyle w:val="NoSpacing"/>
      </w:pPr>
      <w:r>
        <w:t xml:space="preserve">How long will the golden be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C30234">
        <w:rPr>
          <w:noProof/>
        </w:rPr>
        <w:t>8 hrs (but dog will never actually be alone as there are 2 other dogs and a cat)</w:t>
      </w:r>
      <w:r>
        <w:fldChar w:fldCharType="end"/>
      </w:r>
      <w:bookmarkEnd w:id="103"/>
      <w:r>
        <w:t xml:space="preserve">  (Discuss that we do not allow dogs to be left outside when no one is home, or all day)</w:t>
      </w:r>
    </w:p>
    <w:p w:rsidR="00070077" w:rsidRDefault="00070077">
      <w:pPr>
        <w:pStyle w:val="NoSpacing"/>
      </w:pPr>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TRAINING FOR  GOLDEN</w:t>
      </w:r>
    </w:p>
    <w:p w:rsidR="00070077" w:rsidRDefault="00070077">
      <w:pPr>
        <w:pStyle w:val="NoSpacing"/>
      </w:pPr>
    </w:p>
    <w:p w:rsidR="00070077" w:rsidRDefault="00417EB5">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070077" w:rsidRDefault="00417EB5">
      <w:pPr>
        <w:pStyle w:val="NoSpacing"/>
      </w:pPr>
      <w:r>
        <w:t xml:space="preserve"> Is the family  willing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070077">
      <w:pPr>
        <w:pStyle w:val="NoSpacing"/>
      </w:pPr>
    </w:p>
    <w:p w:rsidR="00070077" w:rsidRDefault="00417EB5">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070077">
      <w:pPr>
        <w:pStyle w:val="NoSpacing"/>
        <w:ind w:firstLine="720"/>
        <w:jc w:val="center"/>
        <w:rPr>
          <w:b/>
          <w:color w:val="7030A0"/>
        </w:rPr>
      </w:pPr>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070077" w:rsidRDefault="00070077">
      <w:pPr>
        <w:pStyle w:val="NoSpacing"/>
        <w:ind w:firstLine="720"/>
      </w:pPr>
    </w:p>
    <w:p w:rsidR="00070077" w:rsidRDefault="00417EB5">
      <w:pPr>
        <w:pStyle w:val="NoSpacing"/>
      </w:pPr>
      <w:r>
        <w:t xml:space="preserve">Did you  review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70077" w:rsidRDefault="00417EB5">
      <w:pPr>
        <w:pStyle w:val="NoSpacing"/>
        <w:ind w:firstLine="720"/>
      </w:pPr>
      <w:r>
        <w:t>$300</w:t>
      </w:r>
      <w:r>
        <w:tab/>
        <w:t>0-UP TO 3 YEARS OLD</w:t>
      </w:r>
    </w:p>
    <w:p w:rsidR="00070077" w:rsidRDefault="00417EB5">
      <w:pPr>
        <w:pStyle w:val="NoSpacing"/>
      </w:pPr>
      <w:r>
        <w:tab/>
        <w:t>$250</w:t>
      </w:r>
      <w:r>
        <w:tab/>
        <w:t>3- UP TO 8 YEARS OLD</w:t>
      </w:r>
    </w:p>
    <w:p w:rsidR="00070077" w:rsidRDefault="00417EB5">
      <w:pPr>
        <w:pStyle w:val="NoSpacing"/>
      </w:pPr>
      <w:r>
        <w:tab/>
        <w:t>$150</w:t>
      </w:r>
      <w:r>
        <w:tab/>
        <w:t>OVER 8 YEARS OLD</w:t>
      </w:r>
    </w:p>
    <w:p w:rsidR="00070077" w:rsidRDefault="00417EB5">
      <w:pPr>
        <w:pStyle w:val="NoSpacing"/>
      </w:pPr>
      <w:r>
        <w:tab/>
        <w:t>SPECIAL NEEDS WILL BE DONE ON AN INDIVIDUAL BASIS</w:t>
      </w:r>
    </w:p>
    <w:p w:rsidR="00070077" w:rsidRDefault="00417EB5">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sidR="00C30234">
        <w:rPr>
          <w:noProof/>
        </w:rPr>
        <w:t>Not interested in a pair.</w:t>
      </w:r>
      <w:r>
        <w:fldChar w:fldCharType="end"/>
      </w:r>
      <w:bookmarkEnd w:id="104"/>
    </w:p>
    <w:p w:rsidR="00070077" w:rsidRDefault="00070077">
      <w:pPr>
        <w:pStyle w:val="NoSpacing"/>
        <w:jc w:val="center"/>
        <w:rPr>
          <w:b/>
        </w:rPr>
      </w:pPr>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070077" w:rsidRDefault="00070077">
      <w:pPr>
        <w:pStyle w:val="NoSpacing"/>
      </w:pPr>
    </w:p>
    <w:p w:rsidR="00070077" w:rsidRDefault="00417EB5">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5" w:name="Text57"/>
      <w:r>
        <w:rPr>
          <w:bCs/>
        </w:rPr>
        <w:instrText xml:space="preserve"> FORMTEXT </w:instrText>
      </w:r>
      <w:r>
        <w:rPr>
          <w:bCs/>
        </w:rPr>
      </w:r>
      <w:r>
        <w:rPr>
          <w:bCs/>
        </w:rPr>
        <w:fldChar w:fldCharType="separate"/>
      </w:r>
      <w:r w:rsidR="00C30234">
        <w:rPr>
          <w:bCs/>
          <w:noProof/>
        </w:rPr>
        <w:t>N/A</w:t>
      </w:r>
      <w:r>
        <w:rPr>
          <w:bCs/>
        </w:rPr>
        <w:fldChar w:fldCharType="end"/>
      </w:r>
      <w:bookmarkEnd w:id="105"/>
    </w:p>
    <w:p w:rsidR="00070077" w:rsidRDefault="00070077">
      <w:pPr>
        <w:pStyle w:val="NoSpacing"/>
        <w:jc w:val="both"/>
        <w:rPr>
          <w:bCs/>
        </w:rPr>
      </w:pPr>
    </w:p>
    <w:p w:rsidR="00070077" w:rsidRDefault="00417EB5">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C30234">
        <w:rPr>
          <w:bCs/>
          <w:noProof/>
        </w:rPr>
        <w:t>Yes</w:t>
      </w:r>
      <w:r>
        <w:rPr>
          <w:bCs/>
        </w:rPr>
        <w:fldChar w:fldCharType="end"/>
      </w:r>
      <w:bookmarkEnd w:id="106"/>
    </w:p>
    <w:p w:rsidR="00070077" w:rsidRDefault="00417EB5">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sidR="00C30234">
        <w:rPr>
          <w:bCs/>
          <w:noProof/>
        </w:rPr>
        <w:t>N/A</w:t>
      </w:r>
      <w:r>
        <w:rPr>
          <w:bCs/>
        </w:rPr>
        <w:fldChar w:fldCharType="end"/>
      </w:r>
      <w:bookmarkEnd w:id="107"/>
    </w:p>
    <w:p w:rsidR="00070077" w:rsidRDefault="00417EB5">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sidR="00C30234">
        <w:rPr>
          <w:bCs/>
          <w:noProof/>
        </w:rPr>
        <w:t>N/A</w:t>
      </w:r>
      <w:r>
        <w:rPr>
          <w:bCs/>
        </w:rPr>
        <w:fldChar w:fldCharType="end"/>
      </w:r>
      <w:bookmarkEnd w:id="108"/>
    </w:p>
    <w:p w:rsidR="00070077" w:rsidRDefault="00070077">
      <w:pPr>
        <w:pStyle w:val="NoSpacing"/>
        <w:jc w:val="both"/>
        <w:rPr>
          <w:bCs/>
        </w:rPr>
      </w:pPr>
    </w:p>
    <w:p w:rsidR="00070077" w:rsidRDefault="00417EB5">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sidR="00C30234">
        <w:rPr>
          <w:bCs/>
          <w:noProof/>
        </w:rPr>
        <w:t>N/A</w:t>
      </w:r>
      <w:r>
        <w:rPr>
          <w:bCs/>
        </w:rPr>
        <w:fldChar w:fldCharType="end"/>
      </w:r>
      <w:bookmarkEnd w:id="109"/>
    </w:p>
    <w:p w:rsidR="00070077" w:rsidRDefault="00070077">
      <w:pPr>
        <w:pStyle w:val="NoSpacing"/>
        <w:jc w:val="both"/>
        <w:rPr>
          <w:bCs/>
        </w:rPr>
      </w:pPr>
    </w:p>
    <w:p w:rsidR="00070077" w:rsidRDefault="00417EB5">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30234">
        <w:rPr>
          <w:noProof/>
        </w:rPr>
        <w:t>They each have an SUV.</w:t>
      </w:r>
      <w:r>
        <w:fldChar w:fldCharType="end"/>
      </w:r>
    </w:p>
    <w:p w:rsidR="00070077" w:rsidRDefault="00070077">
      <w:pPr>
        <w:pStyle w:val="NoSpacing"/>
        <w:jc w:val="center"/>
        <w:rPr>
          <w:b/>
        </w:rPr>
      </w:pPr>
    </w:p>
    <w:p w:rsidR="00070077" w:rsidRDefault="00417EB5">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070077" w:rsidRDefault="00070077">
      <w:pPr>
        <w:pStyle w:val="NoSpacing"/>
      </w:pPr>
    </w:p>
    <w:p w:rsidR="00070077" w:rsidRDefault="00417EB5">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rsidR="008D3ADC">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8D3ADC">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30234">
        <w:rPr>
          <w:noProof/>
        </w:rPr>
        <w:t>This couple adopted their dog Aslan from The Animal League of Green Valley a few months ago.  They want another dog as a companion and playmate for him as Chance is older and doesn't play as much as the younger dog.  However, they did say that Aslan has gotten the older dog Chance to play and be more active.</w:t>
      </w:r>
      <w:r>
        <w:fldChar w:fldCharType="end"/>
      </w:r>
    </w:p>
    <w:p w:rsidR="00070077" w:rsidRDefault="00070077">
      <w:pPr>
        <w:pStyle w:val="NoSpacing"/>
      </w:pPr>
    </w:p>
    <w:p w:rsidR="00070077" w:rsidRDefault="00417EB5">
      <w:pPr>
        <w:pStyle w:val="NoSpacing"/>
      </w:pPr>
      <w:r>
        <w:t xml:space="preserve">WOULD YOU LEAVE YOUR DOG IN THIS HOME </w:t>
      </w:r>
      <w:r>
        <w:fldChar w:fldCharType="begin">
          <w:ffData>
            <w:name w:val="Text60"/>
            <w:enabled/>
            <w:calcOnExit w:val="0"/>
            <w:textInput/>
          </w:ffData>
        </w:fldChar>
      </w:r>
      <w:bookmarkStart w:id="110" w:name="Text60"/>
      <w:r>
        <w:instrText xml:space="preserve"> FORMTEXT </w:instrText>
      </w:r>
      <w:r>
        <w:fldChar w:fldCharType="separate"/>
      </w:r>
      <w:r w:rsidR="00C30234">
        <w:rPr>
          <w:noProof/>
        </w:rPr>
        <w:t>I wouldn't hesitate to leave my dog in this home.  They are very interactive with their pets and it shows by the love and devotion the pet</w:t>
      </w:r>
      <w:r w:rsidR="004C3B87">
        <w:rPr>
          <w:noProof/>
        </w:rPr>
        <w:t>s</w:t>
      </w:r>
      <w:r w:rsidR="00C30234">
        <w:rPr>
          <w:noProof/>
        </w:rPr>
        <w:t xml:space="preserve"> display to each of them.</w:t>
      </w:r>
      <w:r w:rsidR="006F50FB">
        <w:rPr>
          <w:noProof/>
        </w:rPr>
        <w:t xml:space="preserve">  I also left them the "What's Next?" handout.</w:t>
      </w:r>
      <w:bookmarkStart w:id="111" w:name="_GoBack"/>
      <w:bookmarkEnd w:id="111"/>
      <w:r>
        <w:fldChar w:fldCharType="end"/>
      </w:r>
      <w:bookmarkEnd w:id="110"/>
    </w:p>
    <w:p w:rsidR="00070077" w:rsidRDefault="00070077">
      <w:pPr>
        <w:pStyle w:val="NoSpacing"/>
      </w:pPr>
    </w:p>
    <w:p w:rsidR="00A371C6" w:rsidRDefault="00A371C6">
      <w:pPr>
        <w:pStyle w:val="NoSpacing"/>
      </w:pPr>
    </w:p>
    <w:sectPr w:rsidR="00A371C6">
      <w:footerReference w:type="even"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ADC" w:rsidRDefault="008D3ADC">
      <w:pPr>
        <w:pStyle w:val="NoSpacing"/>
      </w:pPr>
      <w:r>
        <w:separator/>
      </w:r>
    </w:p>
  </w:endnote>
  <w:endnote w:type="continuationSeparator" w:id="0">
    <w:p w:rsidR="008D3ADC" w:rsidRDefault="008D3ADC">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077" w:rsidRDefault="00417E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0077" w:rsidRDefault="00070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077" w:rsidRDefault="00417E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50FB">
      <w:rPr>
        <w:rStyle w:val="PageNumber"/>
        <w:noProof/>
      </w:rPr>
      <w:t>5</w:t>
    </w:r>
    <w:r>
      <w:rPr>
        <w:rStyle w:val="PageNumber"/>
      </w:rPr>
      <w:fldChar w:fldCharType="end"/>
    </w:r>
  </w:p>
  <w:p w:rsidR="00070077" w:rsidRDefault="0007007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ADC" w:rsidRDefault="008D3ADC">
      <w:pPr>
        <w:pStyle w:val="NoSpacing"/>
      </w:pPr>
      <w:r>
        <w:separator/>
      </w:r>
    </w:p>
  </w:footnote>
  <w:footnote w:type="continuationSeparator" w:id="0">
    <w:p w:rsidR="008D3ADC" w:rsidRDefault="008D3ADC">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ocumentProtection w:edit="forms" w:enforcement="1"/>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71C6"/>
    <w:rsid w:val="00070077"/>
    <w:rsid w:val="00417EB5"/>
    <w:rsid w:val="004C3B87"/>
    <w:rsid w:val="006F50FB"/>
    <w:rsid w:val="008D3ADC"/>
    <w:rsid w:val="00A371C6"/>
    <w:rsid w:val="00C3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semiHidden/>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AGRR%20Information\Forms\Home%20Visits%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 Visits Form</Template>
  <TotalTime>28</TotalTime>
  <Pages>5</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2011-06-22T15:57:00Z</cp:lastPrinted>
  <dcterms:created xsi:type="dcterms:W3CDTF">2014-09-21T21:42:00Z</dcterms:created>
  <dcterms:modified xsi:type="dcterms:W3CDTF">2014-09-21T22:10:00Z</dcterms:modified>
</cp:coreProperties>
</file>